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15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46"/>
        <w:gridCol w:w="4511"/>
        <w:gridCol w:w="2258"/>
      </w:tblGrid>
      <w:tr w:rsidR="00971E9D" w:rsidRPr="0021599F" w14:paraId="5807386D" w14:textId="77777777" w:rsidTr="009C3994">
        <w:trPr>
          <w:trHeight w:hRule="exact" w:val="290"/>
        </w:trPr>
        <w:tc>
          <w:tcPr>
            <w:tcW w:w="9115" w:type="dxa"/>
            <w:gridSpan w:val="3"/>
          </w:tcPr>
          <w:p w14:paraId="021AC514" w14:textId="77777777" w:rsidR="00971E9D" w:rsidRPr="00A43F4E" w:rsidRDefault="00771A73" w:rsidP="008B59D5">
            <w:pPr>
              <w:pStyle w:val="StyleContactInfo"/>
            </w:pPr>
            <w:bookmarkStart w:id="0" w:name="_GoBack"/>
            <w:bookmarkEnd w:id="0"/>
            <w:r>
              <w:t>240 S. Cheney Spangle Rd. Apt. #332, Cheney WA, 99004</w:t>
            </w:r>
            <w:r w:rsidR="008B59D5">
              <w:t xml:space="preserve"> </w:t>
            </w:r>
            <w:r w:rsidR="00430460">
              <w:sym w:font="Symbol" w:char="F0B7"/>
            </w:r>
            <w:r w:rsidR="008B59D5">
              <w:t xml:space="preserve">(360) 208-6888 </w:t>
            </w:r>
            <w:r w:rsidR="00430460">
              <w:sym w:font="Symbol" w:char="F0B7"/>
            </w:r>
            <w:r w:rsidR="008B59D5">
              <w:t xml:space="preserve"> shawntellemoncy@gmail.com</w:t>
            </w:r>
          </w:p>
        </w:tc>
      </w:tr>
      <w:tr w:rsidR="00971E9D" w:rsidRPr="00DC1DF3" w14:paraId="05C5A492" w14:textId="77777777" w:rsidTr="00FD3046">
        <w:trPr>
          <w:trHeight w:hRule="exact" w:val="724"/>
        </w:trPr>
        <w:tc>
          <w:tcPr>
            <w:tcW w:w="9115" w:type="dxa"/>
            <w:gridSpan w:val="3"/>
          </w:tcPr>
          <w:p w14:paraId="280C953A" w14:textId="77777777" w:rsidR="00971E9D" w:rsidRPr="001E6339" w:rsidRDefault="008B59D5" w:rsidP="001E6339">
            <w:pPr>
              <w:pStyle w:val="YourName"/>
            </w:pPr>
            <w:proofErr w:type="spellStart"/>
            <w:r>
              <w:t>Shawntelle</w:t>
            </w:r>
            <w:proofErr w:type="spellEnd"/>
            <w:r>
              <w:t xml:space="preserve"> M. </w:t>
            </w:r>
            <w:proofErr w:type="spellStart"/>
            <w:r>
              <w:t>Moncy</w:t>
            </w:r>
            <w:proofErr w:type="spellEnd"/>
          </w:p>
        </w:tc>
      </w:tr>
      <w:tr w:rsidR="00F561DD" w14:paraId="66D60287" w14:textId="77777777" w:rsidTr="00FD3046">
        <w:trPr>
          <w:trHeight w:val="511"/>
        </w:trPr>
        <w:tc>
          <w:tcPr>
            <w:tcW w:w="9115" w:type="dxa"/>
            <w:gridSpan w:val="3"/>
            <w:tcBorders>
              <w:bottom w:val="single" w:sz="12" w:space="0" w:color="auto"/>
            </w:tcBorders>
          </w:tcPr>
          <w:p w14:paraId="0A4727FE" w14:textId="77777777"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14:paraId="29D39AE2" w14:textId="77777777" w:rsidTr="00FD3046">
        <w:trPr>
          <w:trHeight w:val="783"/>
        </w:trPr>
        <w:tc>
          <w:tcPr>
            <w:tcW w:w="911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3B2BEB48" w14:textId="77777777" w:rsidR="00F561DD" w:rsidRDefault="00660A1C" w:rsidP="00B67166">
            <w:pPr>
              <w:pStyle w:val="BodyText1"/>
            </w:pPr>
            <w:r>
              <w:t xml:space="preserve">My objective through college is </w:t>
            </w:r>
            <w:proofErr w:type="gramStart"/>
            <w:r>
              <w:t>obtain</w:t>
            </w:r>
            <w:proofErr w:type="gramEnd"/>
            <w:r>
              <w:t xml:space="preserve"> a job or internship that is going to better my skills in the area of which I </w:t>
            </w:r>
            <w:r w:rsidR="001B2A0D">
              <w:t>am studying and jump start my future career in journalism.</w:t>
            </w:r>
          </w:p>
          <w:p w14:paraId="1EEDF4C3" w14:textId="77777777" w:rsidR="00FD3046" w:rsidRPr="00FD3046" w:rsidRDefault="00FD3046" w:rsidP="00B67166">
            <w:pPr>
              <w:pStyle w:val="BodyText1"/>
              <w:rPr>
                <w:rFonts w:ascii="Tahoma" w:hAnsi="Tahoma" w:cs="Tahoma"/>
                <w:b/>
                <w:sz w:val="24"/>
                <w:szCs w:val="24"/>
              </w:rPr>
            </w:pPr>
            <w:r w:rsidRPr="00FD3046">
              <w:rPr>
                <w:rFonts w:ascii="Tahoma" w:hAnsi="Tahoma" w:cs="Tahoma"/>
                <w:b/>
                <w:sz w:val="24"/>
                <w:szCs w:val="24"/>
              </w:rPr>
              <w:t>Education</w:t>
            </w:r>
          </w:p>
        </w:tc>
      </w:tr>
      <w:tr w:rsidR="00F561DD" w14:paraId="243630AE" w14:textId="77777777" w:rsidTr="00FD3046">
        <w:trPr>
          <w:trHeight w:val="520"/>
        </w:trPr>
        <w:tc>
          <w:tcPr>
            <w:tcW w:w="9115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35E992DD" w14:textId="77777777" w:rsidR="00EA5476" w:rsidRDefault="00EA5476" w:rsidP="00FD3046">
            <w:pPr>
              <w:pStyle w:val="Heading1"/>
              <w:spacing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Undergraduate: </w:t>
            </w:r>
          </w:p>
          <w:p w14:paraId="5CB3FC0E" w14:textId="77777777" w:rsidR="001B2A0D" w:rsidRPr="001B2A0D" w:rsidRDefault="001B2A0D" w:rsidP="001B2A0D">
            <w:pPr>
              <w:pStyle w:val="BodyText"/>
            </w:pPr>
          </w:p>
          <w:p w14:paraId="7FD981C5" w14:textId="77777777" w:rsidR="001B2A0D" w:rsidRDefault="00FD3046" w:rsidP="001B2A0D">
            <w:pPr>
              <w:pStyle w:val="Heading1"/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FD3046">
              <w:rPr>
                <w:rFonts w:ascii="Times New Roman" w:hAnsi="Times New Roman"/>
                <w:b w:val="0"/>
                <w:sz w:val="22"/>
                <w:szCs w:val="22"/>
              </w:rPr>
              <w:t xml:space="preserve">Bachelors of Arts in Journalism 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                                                  In Progress                                                            </w:t>
            </w:r>
            <w:r w:rsidR="00DA2FB4">
              <w:rPr>
                <w:rFonts w:ascii="Times New Roman" w:hAnsi="Times New Roman"/>
                <w:b w:val="0"/>
                <w:sz w:val="22"/>
                <w:szCs w:val="22"/>
              </w:rPr>
              <w:t xml:space="preserve">Minor in </w:t>
            </w:r>
            <w:r w:rsidR="001B2A0D">
              <w:rPr>
                <w:rFonts w:ascii="Times New Roman" w:hAnsi="Times New Roman"/>
                <w:b w:val="0"/>
                <w:sz w:val="22"/>
                <w:szCs w:val="22"/>
              </w:rPr>
              <w:t>Visual Communication Design</w:t>
            </w:r>
          </w:p>
          <w:p w14:paraId="565456DB" w14:textId="77777777" w:rsidR="00FD3046" w:rsidRDefault="001B2A0D" w:rsidP="001B2A0D">
            <w:pPr>
              <w:pStyle w:val="Heading1"/>
              <w:spacing w:before="0" w:line="240" w:lineRule="auto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Minor in English</w:t>
            </w:r>
            <w:r w:rsidR="00FD3046" w:rsidRPr="00FD3046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  <w:p w14:paraId="7C94E5CC" w14:textId="77777777" w:rsidR="00EA5476" w:rsidRDefault="00EA5476" w:rsidP="00FD3046">
            <w:pPr>
              <w:pStyle w:val="BodyText"/>
              <w:jc w:val="left"/>
            </w:pPr>
            <w:r>
              <w:t xml:space="preserve">High School Diploma: </w:t>
            </w:r>
          </w:p>
          <w:p w14:paraId="7740C5EE" w14:textId="77777777" w:rsidR="00FD3046" w:rsidRPr="00FD3046" w:rsidRDefault="00FD3046" w:rsidP="00FD3046">
            <w:pPr>
              <w:pStyle w:val="BodyText"/>
              <w:jc w:val="left"/>
            </w:pPr>
            <w:r>
              <w:t>South Bend</w:t>
            </w:r>
            <w:r w:rsidR="00EA5476">
              <w:t xml:space="preserve"> High School, South Bend, WA</w:t>
            </w:r>
            <w:r>
              <w:t xml:space="preserve">                                           </w:t>
            </w:r>
            <w:r w:rsidR="00EA5476">
              <w:t xml:space="preserve">                </w:t>
            </w:r>
            <w:r w:rsidR="00EF682A">
              <w:t xml:space="preserve">      </w:t>
            </w:r>
            <w:r>
              <w:t>Completed</w:t>
            </w:r>
            <w:r>
              <w:tab/>
            </w:r>
            <w:r>
              <w:tab/>
              <w:t xml:space="preserve">   </w:t>
            </w:r>
            <w:r w:rsidRPr="00FD3046">
              <w:t xml:space="preserve"> </w:t>
            </w:r>
          </w:p>
          <w:p w14:paraId="0AF6415D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14:paraId="13AABDA6" w14:textId="77777777" w:rsidTr="00944C61">
        <w:trPr>
          <w:trHeight w:val="558"/>
        </w:trPr>
        <w:tc>
          <w:tcPr>
            <w:tcW w:w="2346" w:type="dxa"/>
            <w:tcBorders>
              <w:top w:val="single" w:sz="12" w:space="0" w:color="auto"/>
            </w:tcBorders>
          </w:tcPr>
          <w:p w14:paraId="4DF636E9" w14:textId="77777777" w:rsidR="00B67166" w:rsidRPr="00B67166" w:rsidRDefault="00B7360D" w:rsidP="00B67166">
            <w:pPr>
              <w:pStyle w:val="BodyText1"/>
            </w:pPr>
            <w:r>
              <w:t>June 2010</w:t>
            </w:r>
            <w:r w:rsidR="00F805B1">
              <w:t xml:space="preserve"> - Present</w:t>
            </w:r>
          </w:p>
        </w:tc>
        <w:tc>
          <w:tcPr>
            <w:tcW w:w="4511" w:type="dxa"/>
            <w:tcBorders>
              <w:top w:val="single" w:sz="12" w:space="0" w:color="auto"/>
            </w:tcBorders>
          </w:tcPr>
          <w:p w14:paraId="79A56F38" w14:textId="77777777" w:rsidR="00B67166" w:rsidRPr="00D62111" w:rsidRDefault="00B7360D" w:rsidP="00B67166">
            <w:pPr>
              <w:pStyle w:val="BodyText"/>
            </w:pPr>
            <w:proofErr w:type="spellStart"/>
            <w:r>
              <w:t>Nisbet</w:t>
            </w:r>
            <w:proofErr w:type="spellEnd"/>
            <w:r>
              <w:t xml:space="preserve"> Oyster Co.</w:t>
            </w:r>
            <w:r w:rsidR="00D1282A">
              <w:t>, Inc.</w:t>
            </w:r>
            <w:r>
              <w:t>/</w:t>
            </w:r>
            <w:proofErr w:type="spellStart"/>
            <w:r>
              <w:t>Goosepoint</w:t>
            </w:r>
            <w:proofErr w:type="spellEnd"/>
            <w:r>
              <w:t xml:space="preserve"> Oysters</w:t>
            </w:r>
          </w:p>
        </w:tc>
        <w:tc>
          <w:tcPr>
            <w:tcW w:w="2257" w:type="dxa"/>
            <w:tcBorders>
              <w:top w:val="single" w:sz="12" w:space="0" w:color="auto"/>
            </w:tcBorders>
          </w:tcPr>
          <w:p w14:paraId="5AA8AABB" w14:textId="77777777" w:rsidR="00B67166" w:rsidRPr="00D62111" w:rsidRDefault="00B7360D" w:rsidP="00B67166">
            <w:pPr>
              <w:pStyle w:val="BodyText3"/>
            </w:pPr>
            <w:r>
              <w:t>Bay Center, WA</w:t>
            </w:r>
          </w:p>
        </w:tc>
      </w:tr>
      <w:tr w:rsidR="00B67166" w14:paraId="149AC8AC" w14:textId="77777777" w:rsidTr="00944C61">
        <w:trPr>
          <w:trHeight w:val="1805"/>
        </w:trPr>
        <w:tc>
          <w:tcPr>
            <w:tcW w:w="9115" w:type="dxa"/>
            <w:gridSpan w:val="3"/>
          </w:tcPr>
          <w:p w14:paraId="183A4A7F" w14:textId="77777777" w:rsidR="0009007D" w:rsidRPr="0009007D" w:rsidRDefault="00A0650D" w:rsidP="00D1282A">
            <w:pPr>
              <w:pStyle w:val="Heading2"/>
            </w:pPr>
            <w:r>
              <w:t>Social Media Assistant Manager</w:t>
            </w:r>
            <w:r w:rsidR="0009007D">
              <w:t>/</w:t>
            </w:r>
            <w:r w:rsidR="00B1615A">
              <w:t>Retail Clerk/</w:t>
            </w:r>
            <w:r w:rsidR="00B7360D">
              <w:t xml:space="preserve"> Labor</w:t>
            </w:r>
            <w:r w:rsidR="0009007D">
              <w:t>er</w:t>
            </w:r>
            <w:r w:rsidR="00B7360D">
              <w:t xml:space="preserve">/Office </w:t>
            </w:r>
            <w:r w:rsidR="0009007D">
              <w:t>Work</w:t>
            </w:r>
          </w:p>
          <w:p w14:paraId="0F489EAA" w14:textId="77777777" w:rsidR="00B67166" w:rsidRPr="00A43F4E" w:rsidRDefault="00651634" w:rsidP="00D1282A">
            <w:pPr>
              <w:pStyle w:val="BulletedList"/>
              <w:numPr>
                <w:ilvl w:val="0"/>
                <w:numId w:val="6"/>
              </w:numPr>
            </w:pPr>
            <w:r>
              <w:t>Operate a retail store</w:t>
            </w:r>
          </w:p>
          <w:p w14:paraId="6FFB9FE5" w14:textId="77777777" w:rsidR="0009007D" w:rsidRPr="0009007D" w:rsidRDefault="0009007D" w:rsidP="00D1282A">
            <w:pPr>
              <w:pStyle w:val="BulletedList"/>
              <w:numPr>
                <w:ilvl w:val="0"/>
                <w:numId w:val="6"/>
              </w:numPr>
            </w:pPr>
            <w:r>
              <w:t>Laborer</w:t>
            </w:r>
          </w:p>
          <w:p w14:paraId="2332009D" w14:textId="77777777" w:rsidR="00A54788" w:rsidRDefault="00651634" w:rsidP="00D1282A">
            <w:pPr>
              <w:pStyle w:val="BulletedList"/>
              <w:numPr>
                <w:ilvl w:val="0"/>
                <w:numId w:val="6"/>
              </w:numPr>
            </w:pPr>
            <w:r>
              <w:t>Filing/answering phones/cleaning</w:t>
            </w:r>
          </w:p>
          <w:p w14:paraId="504E5A94" w14:textId="77777777" w:rsidR="0009007D" w:rsidRDefault="00A0650D" w:rsidP="00D1282A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Help </w:t>
            </w:r>
            <w:r w:rsidR="0009007D" w:rsidRPr="00782D32">
              <w:rPr>
                <w:sz w:val="22"/>
                <w:szCs w:val="22"/>
              </w:rPr>
              <w:t>Manage Social Media</w:t>
            </w:r>
            <w:r w:rsidR="001B2A0D" w:rsidRPr="00782D32">
              <w:rPr>
                <w:sz w:val="22"/>
                <w:szCs w:val="22"/>
              </w:rPr>
              <w:t xml:space="preserve"> (Started January 2014)</w:t>
            </w:r>
          </w:p>
          <w:p w14:paraId="68F5CDE8" w14:textId="77777777" w:rsidR="00B71D34" w:rsidRDefault="00B71D34" w:rsidP="00D1282A">
            <w:pPr>
              <w:spacing w:after="60"/>
              <w:rPr>
                <w:sz w:val="22"/>
                <w:szCs w:val="22"/>
              </w:rPr>
            </w:pPr>
          </w:p>
          <w:p w14:paraId="38E93DEF" w14:textId="77777777" w:rsidR="00D1282A" w:rsidRDefault="000F5366" w:rsidP="00D1282A">
            <w:p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2014 – Present                              The Easterner                                              Cheney, WA</w:t>
            </w:r>
          </w:p>
          <w:p w14:paraId="66F9CEF1" w14:textId="77777777" w:rsidR="000F5366" w:rsidRPr="000F5366" w:rsidRDefault="000F5366" w:rsidP="00D1282A">
            <w:pPr>
              <w:spacing w:after="60"/>
              <w:rPr>
                <w:rFonts w:ascii="Tahoma" w:hAnsi="Tahoma" w:cs="Tahoma"/>
                <w:b/>
              </w:rPr>
            </w:pPr>
            <w:r w:rsidRPr="000F5366">
              <w:rPr>
                <w:rFonts w:ascii="Tahoma" w:hAnsi="Tahoma" w:cs="Tahoma"/>
                <w:b/>
              </w:rPr>
              <w:t>Staff Writer</w:t>
            </w:r>
            <w:r>
              <w:rPr>
                <w:rFonts w:ascii="Tahoma" w:hAnsi="Tahoma" w:cs="Tahoma"/>
                <w:b/>
              </w:rPr>
              <w:t>/Reporter</w:t>
            </w:r>
          </w:p>
          <w:p w14:paraId="1884DA94" w14:textId="77777777" w:rsidR="000F5366" w:rsidRDefault="000F5366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ideas for stories</w:t>
            </w:r>
          </w:p>
          <w:p w14:paraId="3BC2303D" w14:textId="77777777" w:rsidR="000F5366" w:rsidRDefault="000F5366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 and preform interviews</w:t>
            </w:r>
          </w:p>
          <w:p w14:paraId="23C17126" w14:textId="77777777" w:rsidR="000F5366" w:rsidRDefault="000F5366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various topics</w:t>
            </w:r>
          </w:p>
          <w:p w14:paraId="4F1E823D" w14:textId="77777777" w:rsidR="000F5366" w:rsidRPr="000F5366" w:rsidRDefault="000F5366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news stories</w:t>
            </w:r>
          </w:p>
          <w:p w14:paraId="60774A48" w14:textId="77777777" w:rsidR="00D752B4" w:rsidRDefault="00D752B4" w:rsidP="00D1282A">
            <w:pPr>
              <w:pStyle w:val="ListParagraph"/>
              <w:spacing w:after="60"/>
            </w:pPr>
          </w:p>
          <w:p w14:paraId="5B698A1D" w14:textId="77777777" w:rsidR="00D752B4" w:rsidRDefault="00D752B4" w:rsidP="00D1282A">
            <w:pPr>
              <w:rPr>
                <w:sz w:val="22"/>
                <w:szCs w:val="22"/>
              </w:rPr>
            </w:pPr>
            <w:r w:rsidRPr="00D752B4">
              <w:rPr>
                <w:sz w:val="22"/>
                <w:szCs w:val="22"/>
              </w:rPr>
              <w:t>November 2012</w:t>
            </w:r>
            <w:r w:rsidR="00F805B1">
              <w:rPr>
                <w:sz w:val="22"/>
                <w:szCs w:val="22"/>
              </w:rPr>
              <w:t xml:space="preserve"> – May 2013</w:t>
            </w:r>
            <w:r w:rsidR="000F5366">
              <w:rPr>
                <w:sz w:val="22"/>
                <w:szCs w:val="22"/>
              </w:rPr>
              <w:t xml:space="preserve">                      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Sagen’s</w:t>
            </w:r>
            <w:proofErr w:type="spellEnd"/>
            <w:r>
              <w:rPr>
                <w:sz w:val="22"/>
                <w:szCs w:val="22"/>
              </w:rPr>
              <w:t xml:space="preserve"> Pharmacy </w:t>
            </w:r>
            <w:r w:rsidR="00F805B1">
              <w:rPr>
                <w:sz w:val="22"/>
                <w:szCs w:val="22"/>
              </w:rPr>
              <w:t xml:space="preserve">           </w:t>
            </w:r>
            <w:r w:rsidR="00B252A2">
              <w:rPr>
                <w:sz w:val="22"/>
                <w:szCs w:val="22"/>
              </w:rPr>
              <w:t xml:space="preserve">             </w:t>
            </w:r>
            <w:r w:rsidR="000F5366">
              <w:rPr>
                <w:sz w:val="22"/>
                <w:szCs w:val="22"/>
              </w:rPr>
              <w:t xml:space="preserve">        </w:t>
            </w:r>
            <w:r w:rsidR="00D1282A">
              <w:rPr>
                <w:sz w:val="22"/>
                <w:szCs w:val="22"/>
              </w:rPr>
              <w:t xml:space="preserve">   </w:t>
            </w:r>
            <w:r w:rsidR="000F5366">
              <w:rPr>
                <w:sz w:val="22"/>
                <w:szCs w:val="22"/>
              </w:rPr>
              <w:t xml:space="preserve"> </w:t>
            </w:r>
            <w:r w:rsidR="00D1282A">
              <w:rPr>
                <w:sz w:val="22"/>
                <w:szCs w:val="22"/>
              </w:rPr>
              <w:t>Raymond, WA</w:t>
            </w:r>
          </w:p>
          <w:p w14:paraId="7AE47231" w14:textId="77777777" w:rsidR="00D1282A" w:rsidRPr="00D1282A" w:rsidRDefault="00D1282A" w:rsidP="00D1282A">
            <w:pPr>
              <w:rPr>
                <w:rFonts w:ascii="Tahoma" w:hAnsi="Tahoma" w:cs="Tahoma"/>
                <w:b/>
              </w:rPr>
            </w:pPr>
            <w:r w:rsidRPr="00D1282A">
              <w:rPr>
                <w:rFonts w:ascii="Tahoma" w:hAnsi="Tahoma" w:cs="Tahoma"/>
                <w:b/>
              </w:rPr>
              <w:t>Intern</w:t>
            </w:r>
          </w:p>
          <w:p w14:paraId="28FDC514" w14:textId="77777777" w:rsidR="00D752B4" w:rsidRPr="00D752B4" w:rsidRDefault="00D752B4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Answer phones</w:t>
            </w:r>
          </w:p>
          <w:p w14:paraId="2A7E4CBC" w14:textId="77777777" w:rsidR="00D752B4" w:rsidRPr="00D752B4" w:rsidRDefault="00D752B4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Help Customers</w:t>
            </w:r>
          </w:p>
          <w:p w14:paraId="4A52922D" w14:textId="77777777" w:rsidR="00D752B4" w:rsidRPr="00D752B4" w:rsidRDefault="00D752B4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Filing</w:t>
            </w:r>
          </w:p>
          <w:p w14:paraId="5CBEA5EF" w14:textId="77777777" w:rsidR="0009007D" w:rsidRPr="00D752B4" w:rsidRDefault="00D752B4" w:rsidP="00D1282A">
            <w:pPr>
              <w:pStyle w:val="ListParagraph"/>
              <w:numPr>
                <w:ilvl w:val="0"/>
                <w:numId w:val="3"/>
              </w:numPr>
              <w:spacing w:after="6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Fill </w:t>
            </w:r>
            <w:r w:rsidR="00F805B1">
              <w:rPr>
                <w:sz w:val="22"/>
                <w:szCs w:val="22"/>
              </w:rPr>
              <w:t>prescriptions</w:t>
            </w:r>
            <w:r w:rsidR="00F805B1">
              <w:rPr>
                <w:sz w:val="22"/>
                <w:szCs w:val="22"/>
              </w:rPr>
              <w:softHyphen/>
            </w:r>
            <w:r w:rsidR="00F805B1">
              <w:rPr>
                <w:sz w:val="22"/>
                <w:szCs w:val="22"/>
              </w:rPr>
              <w:softHyphen/>
            </w:r>
            <w:r w:rsidR="00F805B1">
              <w:rPr>
                <w:sz w:val="22"/>
                <w:szCs w:val="22"/>
              </w:rPr>
              <w:softHyphen/>
            </w:r>
          </w:p>
          <w:p w14:paraId="18F096A5" w14:textId="77777777" w:rsidR="0009007D" w:rsidRPr="0009007D" w:rsidRDefault="0009007D" w:rsidP="00D1282A">
            <w:pPr>
              <w:spacing w:after="60"/>
            </w:pPr>
            <w:r>
              <w:t xml:space="preserve">        </w:t>
            </w:r>
          </w:p>
          <w:p w14:paraId="60D00318" w14:textId="77777777" w:rsidR="0009007D" w:rsidRDefault="0009007D" w:rsidP="00D1282A">
            <w:pPr>
              <w:spacing w:after="60"/>
            </w:pPr>
          </w:p>
          <w:p w14:paraId="271390AE" w14:textId="77777777" w:rsidR="00A54788" w:rsidRPr="00A54788" w:rsidRDefault="00A54788" w:rsidP="00D1282A">
            <w:pPr>
              <w:pBdr>
                <w:bottom w:val="single" w:sz="4" w:space="1" w:color="auto"/>
              </w:pBdr>
              <w:spacing w:after="6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Achievements</w:t>
            </w:r>
          </w:p>
          <w:p w14:paraId="34A21856" w14:textId="77777777" w:rsidR="00A54788" w:rsidRPr="00782D32" w:rsidRDefault="00A54788" w:rsidP="00D1282A">
            <w:pPr>
              <w:spacing w:after="60"/>
              <w:rPr>
                <w:sz w:val="22"/>
                <w:szCs w:val="22"/>
              </w:rPr>
            </w:pPr>
          </w:p>
          <w:p w14:paraId="498C6CC4" w14:textId="77777777" w:rsidR="001B2A0D" w:rsidRDefault="000F5366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Published</w:t>
            </w:r>
            <w:r w:rsidR="001B2A0D">
              <w:rPr>
                <w:sz w:val="22"/>
                <w:szCs w:val="22"/>
              </w:rPr>
              <w:t xml:space="preserve"> stories in </w:t>
            </w:r>
            <w:r w:rsidR="001B2A0D" w:rsidRPr="000F5366">
              <w:rPr>
                <w:i/>
                <w:sz w:val="22"/>
                <w:szCs w:val="22"/>
              </w:rPr>
              <w:t>The Easterner</w:t>
            </w:r>
            <w:r w:rsidR="001B2A0D">
              <w:rPr>
                <w:sz w:val="22"/>
                <w:szCs w:val="22"/>
              </w:rPr>
              <w:t xml:space="preserve"> (Eastern Washington University student newspaper)</w:t>
            </w:r>
          </w:p>
          <w:p w14:paraId="2B3566A8" w14:textId="77777777" w:rsidR="00782D32" w:rsidRDefault="00782D32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Dean’s List achievement</w:t>
            </w:r>
          </w:p>
          <w:p w14:paraId="3AB01180" w14:textId="77777777" w:rsidR="0062496A" w:rsidRDefault="0062496A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member of Public Relations Student Society of America (PRSSA)</w:t>
            </w:r>
          </w:p>
          <w:p w14:paraId="0F9C2682" w14:textId="77777777" w:rsidR="000F5366" w:rsidRDefault="000F5366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my own personal portfolio website</w:t>
            </w:r>
            <w:r w:rsidR="00BB3CEA">
              <w:rPr>
                <w:sz w:val="22"/>
                <w:szCs w:val="22"/>
              </w:rPr>
              <w:t xml:space="preserve"> (I created)</w:t>
            </w:r>
          </w:p>
          <w:p w14:paraId="747DF5E2" w14:textId="77777777" w:rsidR="00D1282A" w:rsidRDefault="00D1282A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Received Eastern Washington University’s Journalism Scholarship</w:t>
            </w:r>
          </w:p>
          <w:p w14:paraId="1F4EC2D5" w14:textId="77777777" w:rsidR="001B2A0D" w:rsidRDefault="001B2A0D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 a blog on wordpress.com</w:t>
            </w:r>
          </w:p>
          <w:p w14:paraId="2B95363A" w14:textId="77777777" w:rsidR="00782D32" w:rsidRDefault="00782D32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 Handlers Permit (Still Valid)</w:t>
            </w:r>
          </w:p>
          <w:p w14:paraId="164E288A" w14:textId="77777777" w:rsidR="00782D32" w:rsidRDefault="00782D32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Pharmacist’s Assistant License (Expired)</w:t>
            </w:r>
          </w:p>
          <w:p w14:paraId="4F75E4F6" w14:textId="77777777" w:rsidR="00782D32" w:rsidRDefault="00782D32" w:rsidP="00D1282A">
            <w:pPr>
              <w:pStyle w:val="ListParagraph"/>
              <w:numPr>
                <w:ilvl w:val="0"/>
                <w:numId w:val="4"/>
              </w:numPr>
              <w:spacing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Zumba</w:t>
            </w:r>
            <w:proofErr w:type="spellEnd"/>
            <w:r>
              <w:rPr>
                <w:sz w:val="22"/>
                <w:szCs w:val="22"/>
              </w:rPr>
              <w:t xml:space="preserve"> Fitness Instructor License (Expired)</w:t>
            </w:r>
          </w:p>
          <w:p w14:paraId="78DD9F5C" w14:textId="77777777" w:rsidR="00A54788" w:rsidRDefault="00A54788" w:rsidP="00D1282A">
            <w:pPr>
              <w:spacing w:after="60"/>
              <w:rPr>
                <w:rFonts w:ascii="Tahoma" w:hAnsi="Tahoma" w:cs="Tahoma"/>
                <w:b/>
                <w:sz w:val="22"/>
                <w:szCs w:val="22"/>
              </w:rPr>
            </w:pPr>
          </w:p>
          <w:p w14:paraId="69377F23" w14:textId="77777777" w:rsidR="00683411" w:rsidRDefault="009C3994" w:rsidP="00D1282A">
            <w:pPr>
              <w:spacing w:after="60"/>
            </w:pPr>
            <w:r>
              <w:rPr>
                <w:rFonts w:ascii="Tahoma" w:hAnsi="Tahoma" w:cs="Tahoma"/>
                <w:b/>
                <w:sz w:val="22"/>
                <w:szCs w:val="22"/>
              </w:rPr>
              <w:t>References</w:t>
            </w:r>
            <w:r w:rsidR="00683411">
              <w:t xml:space="preserve"> </w:t>
            </w:r>
          </w:p>
          <w:p w14:paraId="11153F27" w14:textId="77777777" w:rsidR="00683411" w:rsidRDefault="00683411" w:rsidP="00D1282A">
            <w:pPr>
              <w:spacing w:after="60"/>
            </w:pPr>
          </w:p>
          <w:p w14:paraId="7724820C" w14:textId="77777777" w:rsidR="00F542C8" w:rsidRDefault="00683411" w:rsidP="00D1282A">
            <w:pPr>
              <w:spacing w:after="60"/>
            </w:pPr>
            <w:r>
              <w:t xml:space="preserve">    </w:t>
            </w:r>
            <w:proofErr w:type="spellStart"/>
            <w:r>
              <w:t>Nisbet</w:t>
            </w:r>
            <w:proofErr w:type="spellEnd"/>
            <w:r>
              <w:t xml:space="preserve"> Oyster Co.</w:t>
            </w:r>
            <w:r w:rsidR="00D1282A">
              <w:t>, Inc.</w:t>
            </w:r>
            <w:r>
              <w:t>/</w:t>
            </w:r>
            <w:proofErr w:type="spellStart"/>
            <w:r>
              <w:t>Goosepoint</w:t>
            </w:r>
            <w:proofErr w:type="spellEnd"/>
            <w:r>
              <w:t xml:space="preserve"> Oysters: (360) 875-6629 – Jennifer Clevenger</w:t>
            </w:r>
          </w:p>
          <w:p w14:paraId="4E9E001E" w14:textId="77777777" w:rsidR="00F542C8" w:rsidRDefault="00F542C8" w:rsidP="00D1282A">
            <w:pPr>
              <w:spacing w:after="60"/>
            </w:pPr>
            <w:r>
              <w:t xml:space="preserve">    Eastern Washington University’s Journalism Professor: (509) 359-6034 – William Stimson</w:t>
            </w:r>
          </w:p>
          <w:p w14:paraId="1E775F2F" w14:textId="77777777" w:rsidR="00F542C8" w:rsidRDefault="00F542C8" w:rsidP="00D1282A">
            <w:pPr>
              <w:spacing w:after="60"/>
            </w:pPr>
            <w:r>
              <w:t xml:space="preserve">    Eastern Washington University’s Associate Journalism Professor: (509) 359-7056 – Jamie Neely</w:t>
            </w:r>
          </w:p>
          <w:p w14:paraId="648B5135" w14:textId="77777777" w:rsidR="00F805B1" w:rsidRDefault="00F805B1" w:rsidP="00D1282A">
            <w:pPr>
              <w:spacing w:after="60"/>
            </w:pPr>
            <w:r>
              <w:t xml:space="preserve">    </w:t>
            </w:r>
            <w:proofErr w:type="spellStart"/>
            <w:r>
              <w:t>Sagen’s</w:t>
            </w:r>
            <w:proofErr w:type="spellEnd"/>
            <w:r>
              <w:t xml:space="preserve"> Pharmacy: (360) 942-2634 – Stephanie Schmidt</w:t>
            </w:r>
          </w:p>
          <w:p w14:paraId="4FB754DD" w14:textId="77777777" w:rsidR="00683411" w:rsidRDefault="00683411" w:rsidP="00D1282A">
            <w:pPr>
              <w:spacing w:after="60"/>
            </w:pPr>
          </w:p>
          <w:p w14:paraId="473F90BB" w14:textId="77777777" w:rsidR="00683411" w:rsidRDefault="00683411" w:rsidP="00D1282A">
            <w:pPr>
              <w:spacing w:after="60"/>
            </w:pPr>
          </w:p>
          <w:p w14:paraId="6CA025BB" w14:textId="77777777" w:rsidR="00683411" w:rsidRDefault="00683411" w:rsidP="00D1282A">
            <w:pPr>
              <w:spacing w:after="60"/>
            </w:pPr>
          </w:p>
          <w:p w14:paraId="56D461EE" w14:textId="77777777" w:rsidR="00683411" w:rsidRDefault="00683411" w:rsidP="00D1282A">
            <w:pPr>
              <w:spacing w:after="60"/>
            </w:pPr>
            <w:r>
              <w:t xml:space="preserve">     </w:t>
            </w:r>
          </w:p>
          <w:p w14:paraId="2CBDCFFD" w14:textId="77777777" w:rsidR="00683411" w:rsidRDefault="00683411" w:rsidP="00D1282A">
            <w:pPr>
              <w:spacing w:after="60"/>
            </w:pPr>
          </w:p>
          <w:p w14:paraId="08E0DF4D" w14:textId="77777777" w:rsidR="00683411" w:rsidRDefault="00683411" w:rsidP="00D1282A">
            <w:pPr>
              <w:spacing w:after="60"/>
            </w:pPr>
          </w:p>
          <w:p w14:paraId="35E33DE7" w14:textId="77777777" w:rsidR="00683411" w:rsidRDefault="00683411" w:rsidP="00D1282A">
            <w:pPr>
              <w:spacing w:after="60"/>
            </w:pPr>
          </w:p>
          <w:p w14:paraId="69CA91D8" w14:textId="77777777" w:rsidR="00683411" w:rsidRDefault="00683411" w:rsidP="00D1282A">
            <w:pPr>
              <w:spacing w:after="60"/>
            </w:pPr>
          </w:p>
          <w:p w14:paraId="1B49FDE3" w14:textId="77777777" w:rsidR="00683411" w:rsidRDefault="00683411" w:rsidP="00D1282A">
            <w:pPr>
              <w:spacing w:after="60"/>
            </w:pPr>
          </w:p>
          <w:p w14:paraId="009DAEF5" w14:textId="77777777" w:rsidR="00683411" w:rsidRDefault="00683411" w:rsidP="00D1282A">
            <w:pPr>
              <w:spacing w:after="60"/>
            </w:pPr>
          </w:p>
          <w:p w14:paraId="3C4D970A" w14:textId="77777777" w:rsidR="00683411" w:rsidRDefault="00683411" w:rsidP="00D1282A">
            <w:pPr>
              <w:spacing w:after="60"/>
            </w:pPr>
          </w:p>
          <w:p w14:paraId="07A830A8" w14:textId="77777777" w:rsidR="00683411" w:rsidRDefault="00683411" w:rsidP="00D1282A">
            <w:pPr>
              <w:spacing w:after="60"/>
            </w:pPr>
          </w:p>
          <w:p w14:paraId="5A5F49B0" w14:textId="77777777" w:rsidR="009C3994" w:rsidRPr="00A54788" w:rsidRDefault="009C3994" w:rsidP="00D1282A">
            <w:pPr>
              <w:spacing w:after="6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09007D" w14:paraId="57F4DBB0" w14:textId="77777777" w:rsidTr="00944C61">
        <w:trPr>
          <w:trHeight w:val="1805"/>
        </w:trPr>
        <w:tc>
          <w:tcPr>
            <w:tcW w:w="9115" w:type="dxa"/>
            <w:gridSpan w:val="3"/>
          </w:tcPr>
          <w:p w14:paraId="111118E6" w14:textId="77777777" w:rsidR="0009007D" w:rsidRDefault="0009007D" w:rsidP="00F561DD">
            <w:pPr>
              <w:pStyle w:val="Heading2"/>
            </w:pPr>
          </w:p>
        </w:tc>
      </w:tr>
    </w:tbl>
    <w:p w14:paraId="679CC840" w14:textId="77777777" w:rsidR="00763259" w:rsidRDefault="00763259" w:rsidP="009B0F6A"/>
    <w:sectPr w:rsidR="00763259" w:rsidSect="00FB371B"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A24E3" w14:textId="77777777" w:rsidR="0061428D" w:rsidRDefault="0061428D">
      <w:r>
        <w:separator/>
      </w:r>
    </w:p>
  </w:endnote>
  <w:endnote w:type="continuationSeparator" w:id="0">
    <w:p w14:paraId="70D4546A" w14:textId="77777777" w:rsidR="0061428D" w:rsidRDefault="0061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B2CE0" w14:textId="77777777" w:rsidR="0061428D" w:rsidRDefault="0061428D">
      <w:r>
        <w:separator/>
      </w:r>
    </w:p>
  </w:footnote>
  <w:footnote w:type="continuationSeparator" w:id="0">
    <w:p w14:paraId="12076E12" w14:textId="77777777" w:rsidR="0061428D" w:rsidRDefault="00614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19B"/>
    <w:multiLevelType w:val="hybridMultilevel"/>
    <w:tmpl w:val="F8DCCEE4"/>
    <w:lvl w:ilvl="0" w:tplc="04090005">
      <w:start w:val="1"/>
      <w:numFmt w:val="bullet"/>
      <w:lvlText w:val=""/>
      <w:lvlJc w:val="left"/>
      <w:pPr>
        <w:ind w:left="1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">
    <w:nsid w:val="0C4A1BC5"/>
    <w:multiLevelType w:val="hybridMultilevel"/>
    <w:tmpl w:val="1002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627B9"/>
    <w:multiLevelType w:val="hybridMultilevel"/>
    <w:tmpl w:val="4A227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6BFB5D91"/>
    <w:multiLevelType w:val="hybridMultilevel"/>
    <w:tmpl w:val="7650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06AD9"/>
    <w:multiLevelType w:val="hybridMultilevel"/>
    <w:tmpl w:val="F9003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0D"/>
    <w:rsid w:val="0009007D"/>
    <w:rsid w:val="000B63DB"/>
    <w:rsid w:val="000B7B41"/>
    <w:rsid w:val="000D402D"/>
    <w:rsid w:val="000F5366"/>
    <w:rsid w:val="001014A0"/>
    <w:rsid w:val="00120B90"/>
    <w:rsid w:val="00125E61"/>
    <w:rsid w:val="00142181"/>
    <w:rsid w:val="001B2A0D"/>
    <w:rsid w:val="001E6339"/>
    <w:rsid w:val="001F0DE3"/>
    <w:rsid w:val="00256847"/>
    <w:rsid w:val="002802E5"/>
    <w:rsid w:val="00325AA9"/>
    <w:rsid w:val="003300D8"/>
    <w:rsid w:val="00334925"/>
    <w:rsid w:val="00365AEA"/>
    <w:rsid w:val="0036775A"/>
    <w:rsid w:val="0037263E"/>
    <w:rsid w:val="003731E4"/>
    <w:rsid w:val="003828E7"/>
    <w:rsid w:val="003B529B"/>
    <w:rsid w:val="003F2007"/>
    <w:rsid w:val="00430460"/>
    <w:rsid w:val="004467E5"/>
    <w:rsid w:val="00480C73"/>
    <w:rsid w:val="00481BD1"/>
    <w:rsid w:val="004D3E42"/>
    <w:rsid w:val="00536728"/>
    <w:rsid w:val="00565698"/>
    <w:rsid w:val="005F4725"/>
    <w:rsid w:val="0061428D"/>
    <w:rsid w:val="0062496A"/>
    <w:rsid w:val="00651634"/>
    <w:rsid w:val="00660A1C"/>
    <w:rsid w:val="00683411"/>
    <w:rsid w:val="006A52DF"/>
    <w:rsid w:val="00727993"/>
    <w:rsid w:val="0076019C"/>
    <w:rsid w:val="00763259"/>
    <w:rsid w:val="00771A73"/>
    <w:rsid w:val="00782D32"/>
    <w:rsid w:val="00816973"/>
    <w:rsid w:val="00874B64"/>
    <w:rsid w:val="008B59D5"/>
    <w:rsid w:val="00933B95"/>
    <w:rsid w:val="00944C61"/>
    <w:rsid w:val="00971E9D"/>
    <w:rsid w:val="009862CC"/>
    <w:rsid w:val="009B0F6A"/>
    <w:rsid w:val="009C3994"/>
    <w:rsid w:val="009E5F80"/>
    <w:rsid w:val="00A0650D"/>
    <w:rsid w:val="00A17BC6"/>
    <w:rsid w:val="00A43F4E"/>
    <w:rsid w:val="00A530D5"/>
    <w:rsid w:val="00A54788"/>
    <w:rsid w:val="00AA47AE"/>
    <w:rsid w:val="00AB451F"/>
    <w:rsid w:val="00AC26B1"/>
    <w:rsid w:val="00AD63E4"/>
    <w:rsid w:val="00B15851"/>
    <w:rsid w:val="00B1615A"/>
    <w:rsid w:val="00B224C8"/>
    <w:rsid w:val="00B252A2"/>
    <w:rsid w:val="00B5218C"/>
    <w:rsid w:val="00B64B21"/>
    <w:rsid w:val="00B67166"/>
    <w:rsid w:val="00B71D34"/>
    <w:rsid w:val="00B7360D"/>
    <w:rsid w:val="00B83D28"/>
    <w:rsid w:val="00BB0907"/>
    <w:rsid w:val="00BB133F"/>
    <w:rsid w:val="00BB2FAB"/>
    <w:rsid w:val="00BB3CEA"/>
    <w:rsid w:val="00C5369F"/>
    <w:rsid w:val="00C8736B"/>
    <w:rsid w:val="00C9348C"/>
    <w:rsid w:val="00CB1A9B"/>
    <w:rsid w:val="00CD41F3"/>
    <w:rsid w:val="00CE6DD2"/>
    <w:rsid w:val="00CF6288"/>
    <w:rsid w:val="00D1282A"/>
    <w:rsid w:val="00D16644"/>
    <w:rsid w:val="00D43291"/>
    <w:rsid w:val="00D467AD"/>
    <w:rsid w:val="00D62111"/>
    <w:rsid w:val="00D73271"/>
    <w:rsid w:val="00D752B4"/>
    <w:rsid w:val="00D93432"/>
    <w:rsid w:val="00DA2FB4"/>
    <w:rsid w:val="00E31BFD"/>
    <w:rsid w:val="00E63139"/>
    <w:rsid w:val="00EA5476"/>
    <w:rsid w:val="00EC0DF4"/>
    <w:rsid w:val="00EF682A"/>
    <w:rsid w:val="00F542C8"/>
    <w:rsid w:val="00F561DD"/>
    <w:rsid w:val="00F805B1"/>
    <w:rsid w:val="00F95D8A"/>
    <w:rsid w:val="00FB371B"/>
    <w:rsid w:val="00FD3046"/>
    <w:rsid w:val="00FE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BB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_000\AppData\Roaming\Microsoft\Templates\Chronological%20resume(4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CBF15-F30E-5E4A-8F69-400D672B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\Users\shawn_000\AppData\Roaming\Microsoft\Templates\Chronological resume(4).dot</Template>
  <TotalTime>0</TotalTime>
  <Pages>2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shawntellemoncy@gmail.com</dc:creator>
  <cp:lastModifiedBy>EWU</cp:lastModifiedBy>
  <cp:revision>2</cp:revision>
  <cp:lastPrinted>2002-06-26T18:17:00Z</cp:lastPrinted>
  <dcterms:created xsi:type="dcterms:W3CDTF">2014-10-22T19:38:00Z</dcterms:created>
  <dcterms:modified xsi:type="dcterms:W3CDTF">2014-10-22T19:38:00Z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